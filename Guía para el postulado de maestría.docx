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Escriba el título:"/>
        <w:tag w:val=""/>
        <w:id w:val="390237733"/>
        <w:placeholder>
          <w:docPart w:val="FD4AC94AED8F4B2C809E8B1416499F7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C2D3E" w:rsidRDefault="001A2846" w:rsidP="00AC2D3E">
          <w:pPr>
            <w:pStyle w:val="Puesto"/>
            <w:jc w:val="center"/>
          </w:pPr>
          <w:r>
            <w:t>GUÍA PARA EL POSTULADO DE MAESTRÍA</w:t>
          </w:r>
        </w:p>
      </w:sdtContent>
    </w:sdt>
    <w:p w:rsidR="00A638EC" w:rsidRPr="00A638EC" w:rsidRDefault="00AC2D3E" w:rsidP="00AC2D3E">
      <w:pPr>
        <w:pStyle w:val="Subttulo"/>
        <w:jc w:val="center"/>
      </w:pPr>
      <w:r>
        <w:rPr>
          <w:noProof/>
          <w:lang w:val="es-MX" w:eastAsia="es-MX"/>
        </w:rPr>
        <w:drawing>
          <wp:inline distT="0" distB="0" distL="0" distR="0">
            <wp:extent cx="5731510" cy="3225168"/>
            <wp:effectExtent l="171450" t="171450" r="173990" b="184785"/>
            <wp:docPr id="4" name="Imagen 4" descr="Resultado de imagen para maestria fr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aestria fra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638EC" w:rsidRDefault="00AC2D3E" w:rsidP="004D5282">
      <w:pPr>
        <w:pStyle w:val="Informacindecontacto"/>
      </w:pPr>
      <w:r>
        <w:t>Creador:</w:t>
      </w:r>
      <w:r w:rsidR="00A638EC" w:rsidRPr="004D5282">
        <w:rPr>
          <w:lang w:bidi="es-ES"/>
        </w:rPr>
        <w:t xml:space="preserve"> </w:t>
      </w:r>
      <w:r>
        <w:t>Ever atilano</w:t>
      </w:r>
    </w:p>
    <w:p w:rsidR="00AC2D3E" w:rsidRDefault="00AC2D3E" w:rsidP="004D5282">
      <w:pPr>
        <w:pStyle w:val="Informacindecontacto"/>
      </w:pPr>
      <w:r>
        <w:t>último actualizador: ever atilano</w:t>
      </w:r>
    </w:p>
    <w:p w:rsidR="00AC2D3E" w:rsidRDefault="00575B20" w:rsidP="00AC2D3E">
      <w:pPr>
        <w:pStyle w:val="Subttulo"/>
      </w:pPr>
      <w:sdt>
        <w:sdtPr>
          <w:alias w:val="Versión:"/>
          <w:tag w:val="Versión:"/>
          <w:id w:val="1459911874"/>
          <w:placeholder>
            <w:docPart w:val="99F27417571A40188040B627CF193770"/>
          </w:placeholder>
          <w:temporary/>
          <w:showingPlcHdr/>
          <w15:appearance w15:val="hidden"/>
        </w:sdtPr>
        <w:sdtEndPr/>
        <w:sdtContent>
          <w:r w:rsidR="00AC2D3E" w:rsidRPr="00A638EC">
            <w:rPr>
              <w:lang w:bidi="es-ES"/>
            </w:rPr>
            <w:t>Versión</w:t>
          </w:r>
        </w:sdtContent>
      </w:sdt>
      <w:r w:rsidR="00AC2D3E">
        <w:rPr>
          <w:lang w:bidi="es-ES"/>
        </w:rPr>
        <w:t xml:space="preserve"> </w:t>
      </w:r>
      <w:r w:rsidR="00AC2D3E">
        <w:t>1.0</w:t>
      </w:r>
    </w:p>
    <w:p w:rsidR="00AC2D3E" w:rsidRDefault="00AC2D3E" w:rsidP="00AC2D3E">
      <w:pPr>
        <w:pStyle w:val="Subttulo"/>
      </w:pPr>
      <w:r>
        <w:t>Última fecha de actualización:</w:t>
      </w:r>
    </w:p>
    <w:p w:rsidR="00AC2D3E" w:rsidRDefault="00575B20" w:rsidP="00AC2D3E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8C0E1ACAD30940E1998421BB54013C9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031734">
            <w:t>21 ago. 1</w:t>
          </w:r>
          <w:r w:rsidR="00AC2D3E">
            <w:t>9</w:t>
          </w:r>
        </w:sdtContent>
      </w:sdt>
    </w:p>
    <w:p w:rsidR="00AC2D3E" w:rsidRPr="004D5282" w:rsidRDefault="00AC2D3E" w:rsidP="004D5282">
      <w:pPr>
        <w:pStyle w:val="Informacindecontacto"/>
      </w:pPr>
    </w:p>
    <w:sdt>
      <w:sdtPr>
        <w:alias w:val="Título:"/>
        <w:tag w:val="Título:"/>
        <w:id w:val="135460442"/>
        <w:placeholder>
          <w:docPart w:val="97181DE14F854D649DE4E504C73610B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2A0044" w:rsidRPr="002A0044" w:rsidRDefault="001A2846" w:rsidP="00AC2D3E">
          <w:pPr>
            <w:pStyle w:val="Ttulo1"/>
            <w:jc w:val="center"/>
          </w:pPr>
          <w:r>
            <w:t>GUÍA PARA EL POSTULADO DE MAESTRÍA</w:t>
          </w:r>
        </w:p>
      </w:sdtContent>
    </w:sdt>
    <w:p w:rsidR="00FC58C2" w:rsidRDefault="00AC2D3E" w:rsidP="00AC2D3E">
      <w:r>
        <w:t>El</w:t>
      </w:r>
      <w:r w:rsidRPr="00AC2D3E">
        <w:t xml:space="preserve"> objetivo del documento es tener una guía</w:t>
      </w:r>
      <w:r>
        <w:t xml:space="preserve"> en la cual apoyarse</w:t>
      </w:r>
      <w:r w:rsidRPr="00AC2D3E">
        <w:t xml:space="preserve"> para todos aquellos que quieren re</w:t>
      </w:r>
      <w:r>
        <w:t>alizar el proceso para estudiar una maestría en Francia.</w:t>
      </w:r>
    </w:p>
    <w:p w:rsidR="00AC2D3E" w:rsidRDefault="00AC2D3E" w:rsidP="00AC2D3E">
      <w:r>
        <w:t xml:space="preserve">Esta versión del documento está enfocada </w:t>
      </w:r>
      <w:r w:rsidR="009855D1">
        <w:t xml:space="preserve">en me experiencia personal y que puede ayudar a </w:t>
      </w:r>
      <w:r>
        <w:t xml:space="preserve">alumnos que hayan </w:t>
      </w:r>
      <w:r w:rsidR="009855D1">
        <w:t xml:space="preserve">pasado por </w:t>
      </w:r>
      <w:r w:rsidR="001A2846">
        <w:t>un proceso</w:t>
      </w:r>
      <w:r w:rsidR="009855D1">
        <w:t xml:space="preserve"> parecido a lo que yo </w:t>
      </w:r>
      <w:r w:rsidR="001A2846">
        <w:t xml:space="preserve">he vivido, el cuál es haber estado </w:t>
      </w:r>
      <w:r>
        <w:t xml:space="preserve">en el programa </w:t>
      </w:r>
      <w:r w:rsidR="001A2846">
        <w:t>de Mexprotec y haberme</w:t>
      </w:r>
      <w:r>
        <w:t xml:space="preserve"> terminado la ingeniería en la Universidad Tecnológica de Chihuahua</w:t>
      </w:r>
      <w:r w:rsidR="001A2846">
        <w:t>. Sin</w:t>
      </w:r>
      <w:r>
        <w:t xml:space="preserve"> embargo</w:t>
      </w:r>
      <w:r w:rsidR="001A2846">
        <w:t>, no me cierro a que esta guía puede ayudar en otras áreas, países, universidades, etc.</w:t>
      </w:r>
    </w:p>
    <w:p w:rsidR="00FC58C2" w:rsidRDefault="00AC2D3E">
      <w:pPr>
        <w:pStyle w:val="Ttulo2"/>
      </w:pPr>
      <w:r>
        <w:t>¿Cómo actualizar este documento?</w:t>
      </w:r>
    </w:p>
    <w:p w:rsidR="001A2846" w:rsidRDefault="005C047E" w:rsidP="00AC2D3E">
      <w:r>
        <w:t>No existen reglas para actualizar este documento, es decir, se pueden agregar, editar o quitar secciones y apartados, sin embargo, ten en cuenta que este documento es para que las personas tengan una mayor posibilidad de irse a estudiar a otro país por lo que la información del documento debe de ser lo más de ayuda posible.</w:t>
      </w:r>
      <w:r w:rsidR="001A2846">
        <w:t xml:space="preserve"> </w:t>
      </w:r>
    </w:p>
    <w:p w:rsidR="005C047E" w:rsidRDefault="001A2846" w:rsidP="00AC2D3E">
      <w:r w:rsidRPr="001A2846">
        <w:rPr>
          <w:b/>
        </w:rPr>
        <w:t>Advertencia:</w:t>
      </w:r>
      <w:r>
        <w:t xml:space="preserve"> Por seguridad este documento va a estar en una página con control de versiones (</w:t>
      </w:r>
      <w:proofErr w:type="spellStart"/>
      <w:r>
        <w:t>github</w:t>
      </w:r>
      <w:proofErr w:type="spellEnd"/>
      <w:r>
        <w:t xml:space="preserve">) para poder volver a una versión en caso de que alguien agregue información falsa o quite información importante. </w:t>
      </w:r>
      <w:r w:rsidR="00D737B4">
        <w:t xml:space="preserve">Por lo que es necesario conocer la herramienta y dar </w:t>
      </w:r>
      <w:proofErr w:type="spellStart"/>
      <w:r w:rsidR="00D737B4">
        <w:t>commit</w:t>
      </w:r>
      <w:proofErr w:type="spellEnd"/>
      <w:r w:rsidR="00D737B4">
        <w:t xml:space="preserve"> para actualizar el documento</w:t>
      </w:r>
    </w:p>
    <w:p w:rsidR="00AC2D3E" w:rsidRDefault="005C047E" w:rsidP="00AC2D3E">
      <w:r>
        <w:t>P</w:t>
      </w:r>
      <w:r w:rsidR="00AC2D3E">
        <w:t>or favor realiza</w:t>
      </w:r>
      <w:r>
        <w:t>r</w:t>
      </w:r>
      <w:r w:rsidR="00AC2D3E">
        <w:t xml:space="preserve"> los siguientes pasos </w:t>
      </w:r>
      <w:r>
        <w:t>al</w:t>
      </w:r>
      <w:r w:rsidR="00AC2D3E">
        <w:t xml:space="preserve"> actualizar el documento</w:t>
      </w:r>
      <w:r>
        <w:t>:</w:t>
      </w:r>
    </w:p>
    <w:p w:rsidR="005C047E" w:rsidRDefault="005C047E" w:rsidP="005C047E">
      <w:pPr>
        <w:pStyle w:val="Prrafodelista"/>
        <w:numPr>
          <w:ilvl w:val="0"/>
          <w:numId w:val="14"/>
        </w:numPr>
      </w:pPr>
      <w:r>
        <w:t>Cambiar la fecha última de actualización de la portada. Revisar que las fechas del pie de página hayan sido actualizadas también.</w:t>
      </w:r>
    </w:p>
    <w:p w:rsidR="001E6ED4" w:rsidRDefault="001E6ED4" w:rsidP="005C047E">
      <w:pPr>
        <w:pStyle w:val="Prrafodelista"/>
        <w:numPr>
          <w:ilvl w:val="0"/>
          <w:numId w:val="14"/>
        </w:numPr>
      </w:pPr>
      <w:r>
        <w:t>Sumarle</w:t>
      </w:r>
      <w:r w:rsidR="005C047E">
        <w:t xml:space="preserve"> a la versión 0.1 si los cambios son mínimos como editar ortografía, agregar imágenes, agregar campos a tablas, etc. </w:t>
      </w:r>
      <w:r>
        <w:t>Sumarle a la versión un 1 si los cambios son significativos, tales como agregar un nuevo proceso para un país o agregar un nuevo procedimiento para la postulación, etc.</w:t>
      </w:r>
    </w:p>
    <w:p w:rsidR="001E6ED4" w:rsidRDefault="001E6ED4" w:rsidP="005C047E">
      <w:pPr>
        <w:pStyle w:val="Prrafodelista"/>
        <w:numPr>
          <w:ilvl w:val="0"/>
          <w:numId w:val="14"/>
        </w:numPr>
      </w:pPr>
      <w:r>
        <w:t>Agregar tu nombre en el último actualizador del documento de la portada</w:t>
      </w:r>
      <w:r w:rsidR="001A2846">
        <w:t xml:space="preserve"> (opcional)</w:t>
      </w:r>
      <w:r>
        <w:t>.</w:t>
      </w:r>
    </w:p>
    <w:p w:rsidR="001E6ED4" w:rsidRDefault="001A2846" w:rsidP="005C047E">
      <w:pPr>
        <w:pStyle w:val="Prrafodelista"/>
        <w:numPr>
          <w:ilvl w:val="0"/>
          <w:numId w:val="14"/>
        </w:numPr>
      </w:pPr>
      <w:r>
        <w:t>A</w:t>
      </w:r>
      <w:r w:rsidR="001E6ED4">
        <w:t>gregar tus datos en el apartado de contactos</w:t>
      </w:r>
      <w:r>
        <w:t xml:space="preserve"> (opcional)</w:t>
      </w:r>
      <w:r w:rsidR="001E6ED4">
        <w:t>.</w:t>
      </w:r>
    </w:p>
    <w:p w:rsidR="001E6ED4" w:rsidRDefault="005C047E" w:rsidP="001E6ED4">
      <w:r>
        <w:t xml:space="preserve"> </w:t>
      </w:r>
    </w:p>
    <w:p w:rsidR="001E6ED4" w:rsidRDefault="001E6ED4" w:rsidP="001E6ED4">
      <w:r>
        <w:br w:type="page"/>
      </w:r>
    </w:p>
    <w:p w:rsidR="001E6ED4" w:rsidRDefault="001E6ED4" w:rsidP="001E6ED4"/>
    <w:p w:rsidR="001E6ED4" w:rsidRDefault="001E6ED4" w:rsidP="001E6ED4">
      <w:pPr>
        <w:pStyle w:val="Ttulo2"/>
      </w:pPr>
      <w:r>
        <w:t>Historial del documento</w:t>
      </w:r>
    </w:p>
    <w:tbl>
      <w:tblPr>
        <w:tblStyle w:val="Tabladecuadrcula1Claro-nfasis2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formación general del plan"/>
      </w:tblPr>
      <w:tblGrid>
        <w:gridCol w:w="1661"/>
        <w:gridCol w:w="3905"/>
        <w:gridCol w:w="3460"/>
      </w:tblGrid>
      <w:tr w:rsidR="005C047E" w:rsidTr="005C0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top w:val="nil"/>
              <w:left w:val="nil"/>
            </w:tcBorders>
            <w:vAlign w:val="bottom"/>
          </w:tcPr>
          <w:p w:rsidR="005C047E" w:rsidRDefault="005C047E" w:rsidP="005C047E">
            <w:proofErr w:type="spellStart"/>
            <w:r>
              <w:t>Version</w:t>
            </w:r>
            <w:proofErr w:type="spellEnd"/>
          </w:p>
        </w:tc>
        <w:tc>
          <w:tcPr>
            <w:tcW w:w="3905" w:type="dxa"/>
            <w:tcBorders>
              <w:top w:val="nil"/>
              <w:right w:val="nil"/>
            </w:tcBorders>
            <w:vAlign w:val="bottom"/>
          </w:tcPr>
          <w:p w:rsidR="005C047E" w:rsidRDefault="005C047E" w:rsidP="005C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editor</w:t>
            </w:r>
          </w:p>
        </w:tc>
        <w:tc>
          <w:tcPr>
            <w:tcW w:w="3460" w:type="dxa"/>
            <w:tcBorders>
              <w:top w:val="nil"/>
              <w:right w:val="nil"/>
            </w:tcBorders>
          </w:tcPr>
          <w:p w:rsidR="005C047E" w:rsidRDefault="005C047E" w:rsidP="005C0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realizados</w:t>
            </w:r>
          </w:p>
        </w:tc>
      </w:tr>
      <w:tr w:rsidR="005C047E" w:rsidTr="005C0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left w:val="nil"/>
            </w:tcBorders>
          </w:tcPr>
          <w:p w:rsidR="005C047E" w:rsidRDefault="001E6ED4">
            <w:r>
              <w:t>V 0.1 (</w:t>
            </w:r>
            <w:proofErr w:type="spellStart"/>
            <w:r>
              <w:t>Draft</w:t>
            </w:r>
            <w:proofErr w:type="spellEnd"/>
            <w:r>
              <w:t>)</w:t>
            </w:r>
          </w:p>
        </w:tc>
        <w:tc>
          <w:tcPr>
            <w:tcW w:w="3905" w:type="dxa"/>
            <w:tcBorders>
              <w:right w:val="nil"/>
            </w:tcBorders>
          </w:tcPr>
          <w:p w:rsidR="005C047E" w:rsidRDefault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Ever</w:t>
            </w:r>
            <w:proofErr w:type="spellEnd"/>
            <w:r>
              <w:t xml:space="preserve"> Alejandro Atilano Rosales</w:t>
            </w:r>
          </w:p>
        </w:tc>
        <w:tc>
          <w:tcPr>
            <w:tcW w:w="3460" w:type="dxa"/>
            <w:tcBorders>
              <w:right w:val="nil"/>
            </w:tcBorders>
          </w:tcPr>
          <w:p w:rsidR="005C047E" w:rsidRDefault="001E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del borrador del documento</w:t>
            </w:r>
          </w:p>
        </w:tc>
      </w:tr>
      <w:tr w:rsidR="005C047E" w:rsidTr="005C0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left w:val="nil"/>
            </w:tcBorders>
          </w:tcPr>
          <w:p w:rsidR="005C047E" w:rsidRDefault="005C047E"/>
        </w:tc>
        <w:tc>
          <w:tcPr>
            <w:tcW w:w="3905" w:type="dxa"/>
            <w:tcBorders>
              <w:right w:val="nil"/>
            </w:tcBorders>
          </w:tcPr>
          <w:p w:rsidR="005C047E" w:rsidRDefault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0" w:type="dxa"/>
            <w:tcBorders>
              <w:right w:val="nil"/>
            </w:tcBorders>
          </w:tcPr>
          <w:p w:rsidR="005C047E" w:rsidRDefault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47E" w:rsidTr="005C0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tcBorders>
              <w:left w:val="nil"/>
            </w:tcBorders>
          </w:tcPr>
          <w:p w:rsidR="005C047E" w:rsidRDefault="005C047E"/>
        </w:tc>
        <w:tc>
          <w:tcPr>
            <w:tcW w:w="3905" w:type="dxa"/>
            <w:tcBorders>
              <w:right w:val="nil"/>
            </w:tcBorders>
          </w:tcPr>
          <w:p w:rsidR="005C047E" w:rsidRDefault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0" w:type="dxa"/>
            <w:tcBorders>
              <w:right w:val="nil"/>
            </w:tcBorders>
          </w:tcPr>
          <w:p w:rsidR="005C047E" w:rsidRDefault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8C2" w:rsidRDefault="005C047E">
      <w:pPr>
        <w:pStyle w:val="Ttulo2"/>
      </w:pPr>
      <w:r>
        <w:t>Contacto</w:t>
      </w:r>
    </w:p>
    <w:tbl>
      <w:tblPr>
        <w:tblStyle w:val="Tabladecuadrcula1Claro-nfasis2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formación general del plan"/>
      </w:tblPr>
      <w:tblGrid>
        <w:gridCol w:w="1924"/>
        <w:gridCol w:w="2968"/>
        <w:gridCol w:w="4134"/>
      </w:tblGrid>
      <w:tr w:rsidR="005C047E" w:rsidTr="000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  <w:tcBorders>
              <w:top w:val="nil"/>
              <w:left w:val="nil"/>
            </w:tcBorders>
            <w:vAlign w:val="center"/>
          </w:tcPr>
          <w:p w:rsidR="005C047E" w:rsidRDefault="005C047E" w:rsidP="005C047E">
            <w:pPr>
              <w:jc w:val="center"/>
            </w:pPr>
            <w:r>
              <w:t>Nombre completo</w:t>
            </w:r>
          </w:p>
        </w:tc>
        <w:tc>
          <w:tcPr>
            <w:tcW w:w="1644" w:type="pct"/>
            <w:tcBorders>
              <w:top w:val="nil"/>
              <w:right w:val="nil"/>
            </w:tcBorders>
            <w:vAlign w:val="center"/>
          </w:tcPr>
          <w:p w:rsidR="005C047E" w:rsidRDefault="005C047E" w:rsidP="005C0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</w:t>
            </w:r>
          </w:p>
        </w:tc>
        <w:tc>
          <w:tcPr>
            <w:tcW w:w="2290" w:type="pct"/>
            <w:tcBorders>
              <w:top w:val="nil"/>
              <w:right w:val="nil"/>
            </w:tcBorders>
            <w:vAlign w:val="center"/>
          </w:tcPr>
          <w:p w:rsidR="005C047E" w:rsidRDefault="005C047E" w:rsidP="005C04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Redes sociales</w:t>
            </w:r>
          </w:p>
        </w:tc>
      </w:tr>
      <w:tr w:rsidR="005C047E" w:rsidTr="0003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  <w:tcBorders>
              <w:left w:val="nil"/>
            </w:tcBorders>
          </w:tcPr>
          <w:p w:rsidR="005C047E" w:rsidRDefault="005C047E" w:rsidP="00E90E25">
            <w:proofErr w:type="spellStart"/>
            <w:r>
              <w:t>Ever</w:t>
            </w:r>
            <w:proofErr w:type="spellEnd"/>
            <w:r>
              <w:t xml:space="preserve"> Alejandro Atilano Rosales</w:t>
            </w:r>
          </w:p>
        </w:tc>
        <w:tc>
          <w:tcPr>
            <w:tcW w:w="1644" w:type="pct"/>
            <w:tcBorders>
              <w:right w:val="nil"/>
            </w:tcBorders>
          </w:tcPr>
          <w:p w:rsidR="005C047E" w:rsidRDefault="00575B20" w:rsidP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C047E" w:rsidRPr="00332CEC">
                <w:rPr>
                  <w:rStyle w:val="Hipervnculo"/>
                </w:rPr>
                <w:t>ever.atilano3001@gmail.com</w:t>
              </w:r>
            </w:hyperlink>
          </w:p>
        </w:tc>
        <w:tc>
          <w:tcPr>
            <w:tcW w:w="2290" w:type="pct"/>
            <w:tcBorders>
              <w:right w:val="nil"/>
            </w:tcBorders>
          </w:tcPr>
          <w:p w:rsidR="005C047E" w:rsidRDefault="005C047E" w:rsidP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t>Linkedin</w:t>
            </w:r>
            <w:proofErr w:type="spellEnd"/>
            <w:r>
              <w:t>:</w:t>
            </w:r>
          </w:p>
          <w:p w:rsidR="005C047E" w:rsidRDefault="00575B20" w:rsidP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hyperlink r:id="rId11" w:history="1">
              <w:r w:rsidR="005C047E" w:rsidRPr="00332CEC">
                <w:rPr>
                  <w:rStyle w:val="Hipervnculo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https://www.linkedin.com/in/ever-atilano-3001</w:t>
              </w:r>
            </w:hyperlink>
          </w:p>
          <w:p w:rsidR="005C047E" w:rsidRDefault="005C047E" w:rsidP="005C0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47E" w:rsidTr="0003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  <w:tcBorders>
              <w:left w:val="nil"/>
            </w:tcBorders>
          </w:tcPr>
          <w:p w:rsidR="005C047E" w:rsidRDefault="005C047E" w:rsidP="00E90E25"/>
        </w:tc>
        <w:tc>
          <w:tcPr>
            <w:tcW w:w="1644" w:type="pct"/>
            <w:tcBorders>
              <w:right w:val="nil"/>
            </w:tcBorders>
          </w:tcPr>
          <w:p w:rsidR="005C047E" w:rsidRDefault="005C047E" w:rsidP="00E9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pct"/>
            <w:tcBorders>
              <w:right w:val="nil"/>
            </w:tcBorders>
          </w:tcPr>
          <w:p w:rsidR="005C047E" w:rsidRDefault="005C047E" w:rsidP="00E9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47E" w:rsidTr="00031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pct"/>
            <w:tcBorders>
              <w:left w:val="nil"/>
            </w:tcBorders>
          </w:tcPr>
          <w:p w:rsidR="005C047E" w:rsidRDefault="005C047E" w:rsidP="00E90E25"/>
        </w:tc>
        <w:tc>
          <w:tcPr>
            <w:tcW w:w="1644" w:type="pct"/>
            <w:tcBorders>
              <w:right w:val="nil"/>
            </w:tcBorders>
          </w:tcPr>
          <w:p w:rsidR="005C047E" w:rsidRDefault="005C047E" w:rsidP="00E9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0" w:type="pct"/>
            <w:tcBorders>
              <w:right w:val="nil"/>
            </w:tcBorders>
          </w:tcPr>
          <w:p w:rsidR="005C047E" w:rsidRDefault="005C047E" w:rsidP="00E9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1734" w:rsidRDefault="00031734">
      <w:pPr>
        <w:spacing w:before="0" w:after="240" w:line="252" w:lineRule="auto"/>
        <w:ind w:left="0" w:right="0"/>
        <w:jc w:val="left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Cs w:val="24"/>
        </w:rPr>
      </w:pPr>
    </w:p>
    <w:p w:rsidR="00E317B3" w:rsidRPr="008F5796" w:rsidRDefault="00E317B3" w:rsidP="008F5796">
      <w:pPr>
        <w:spacing w:before="0" w:after="240" w:line="252" w:lineRule="auto"/>
        <w:ind w:left="0" w:right="0"/>
        <w:jc w:val="left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Cs w:val="24"/>
        </w:rPr>
      </w:pPr>
      <w:bookmarkStart w:id="0" w:name="_GoBack"/>
      <w:bookmarkEnd w:id="0"/>
    </w:p>
    <w:sectPr w:rsidR="00E317B3" w:rsidRPr="008F5796" w:rsidSect="00007BD3"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20" w:rsidRDefault="00575B20">
      <w:r>
        <w:separator/>
      </w:r>
    </w:p>
    <w:p w:rsidR="00575B20" w:rsidRDefault="00575B20"/>
  </w:endnote>
  <w:endnote w:type="continuationSeparator" w:id="0">
    <w:p w:rsidR="00575B20" w:rsidRDefault="00575B20">
      <w:r>
        <w:continuationSeparator/>
      </w:r>
    </w:p>
    <w:p w:rsidR="00575B20" w:rsidRDefault="00575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:rsidTr="005A54FA">
      <w:tc>
        <w:tcPr>
          <w:tcW w:w="750" w:type="pct"/>
        </w:tcPr>
        <w:p w:rsidR="00FC58C2" w:rsidRDefault="00575B20" w:rsidP="00547E56">
          <w:pPr>
            <w:pStyle w:val="Piedepgina"/>
          </w:pPr>
          <w:sdt>
            <w:sdtPr>
              <w:alias w:val="Fecha:"/>
              <w:tag w:val="Fecha:"/>
              <w:id w:val="-581765881"/>
              <w:placeholder>
                <w:docPart w:val="90BF88A0E2CE41FFA5CAE02FFE61F31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/>
            </w:sdtPr>
            <w:sdtEndPr/>
            <w:sdtContent>
              <w:r w:rsidR="00031734">
                <w:t>21 ago. 19</w:t>
              </w:r>
            </w:sdtContent>
          </w:sdt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placeholder>
              <w:docPart w:val="5A5EF18FD8944D15BD37124B67951D7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C58C2" w:rsidRDefault="001A2846" w:rsidP="00547E56">
              <w:pPr>
                <w:pStyle w:val="Piedepgina"/>
                <w:jc w:val="center"/>
              </w:pPr>
              <w:r>
                <w:t>GUÍA PARA EL POSTULADO DE MAESTRÍA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8F5796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:rsidR="00FC58C2" w:rsidRDefault="00FC58C2">
    <w:pPr>
      <w:pStyle w:val="Piedepgina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20" w:rsidRDefault="00575B20">
      <w:r>
        <w:separator/>
      </w:r>
    </w:p>
    <w:p w:rsidR="00575B20" w:rsidRDefault="00575B20"/>
  </w:footnote>
  <w:footnote w:type="continuationSeparator" w:id="0">
    <w:p w:rsidR="00575B20" w:rsidRDefault="00575B20">
      <w:r>
        <w:continuationSeparator/>
      </w:r>
    </w:p>
    <w:p w:rsidR="00575B20" w:rsidRDefault="00575B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8C2" w:rsidRPr="00D22495" w:rsidRDefault="00D22495" w:rsidP="00D22495">
    <w:pPr>
      <w:pStyle w:val="Encabezado"/>
      <w:rPr>
        <w:i/>
        <w:color w:val="A6A6A6" w:themeColor="background1" w:themeShade="A6"/>
        <w:sz w:val="22"/>
        <w:lang w:val="en-US"/>
      </w:rPr>
    </w:pPr>
    <w:r w:rsidRPr="00D22495">
      <w:rPr>
        <w:i/>
        <w:color w:val="A6A6A6" w:themeColor="background1" w:themeShade="A6"/>
        <w:sz w:val="22"/>
        <w:lang w:val="en-US"/>
      </w:rPr>
      <w:t>Courage is the magic that turns dreams into reality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C93" w:rsidRDefault="00A638EC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8460692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TOV8EA&#10;AADaAAAADwAAAGRycy9kb3ducmV2LnhtbESP0YrCMBRE34X9h3AF3zS1sOLWpuKKgogv6n7Atbm2&#10;1eamNNna/fuNIPg4zMwZJl32phYdta6yrGA6iUAQ51ZXXCj4OW/HcxDOI2usLZOCP3KwzD4GKSba&#10;PvhI3ckXIkDYJaig9L5JpHR5SQbdxDbEwbva1qAPsi2kbvER4KaWcRTNpMGKw0KJDa1Lyu+nX6Ng&#10;Y+zn4fbVmW1cXayczdl/71mp0bBfLUB46v07/GrvtIIYnlfCD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UzlfBAAAA2gAAAA8AAAAAAAAAAAAAAAAAmAIAAGRycy9kb3du&#10;cmV2LnhtbFBLBQYAAAAABAAEAPUAAACGAwAAAAA=&#10;" fillcolor="#dd8047 [3205]" stroked="f" strokeweight="1pt"/>
              <v:rect id="Rectángulo 3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28y74A&#10;AADaAAAADwAAAGRycy9kb3ducmV2LnhtbESPzQrCMBCE74LvEFbwUjRVQaQaRYSCIAr+XLwtzdoW&#10;m01pota3N4LgcZj5ZpjFqjWVeFLjSssKRsMYBHFmdcm5gss5HcxAOI+ssbJMCt7kYLXsdhaYaPvi&#10;Iz1PPhehhF2CCgrv60RKlxVk0A1tTRy8m20M+iCbXOoGX6HcVHIcx1NpsOSwUGBNm4Ky++lhFExS&#10;bWo8tKmPdg+MLsdodN0flOr32vUchKfW/8M/eqsDB98r4Qb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jdvMu+AAAA2gAAAA8AAAAAAAAAAAAAAAAAmAIAAGRycy9kb3ducmV2&#10;LnhtbFBLBQYAAAAABAAEAPUAAACDAw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914BDA"/>
    <w:multiLevelType w:val="hybridMultilevel"/>
    <w:tmpl w:val="7EEA5DA4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aconvieta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220575C"/>
    <w:multiLevelType w:val="hybridMultilevel"/>
    <w:tmpl w:val="78C6E0DE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5FAE4FE8"/>
    <w:multiLevelType w:val="hybridMultilevel"/>
    <w:tmpl w:val="8B9EC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3E"/>
    <w:rsid w:val="00007BD3"/>
    <w:rsid w:val="00031734"/>
    <w:rsid w:val="00180029"/>
    <w:rsid w:val="001912B2"/>
    <w:rsid w:val="001A2846"/>
    <w:rsid w:val="001E6ED4"/>
    <w:rsid w:val="00290347"/>
    <w:rsid w:val="002A0044"/>
    <w:rsid w:val="002C4968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75B20"/>
    <w:rsid w:val="005A54FA"/>
    <w:rsid w:val="005B2EAF"/>
    <w:rsid w:val="005B3755"/>
    <w:rsid w:val="005C047E"/>
    <w:rsid w:val="005E4430"/>
    <w:rsid w:val="00640938"/>
    <w:rsid w:val="0069683C"/>
    <w:rsid w:val="006E67C4"/>
    <w:rsid w:val="006F2718"/>
    <w:rsid w:val="007D770B"/>
    <w:rsid w:val="007F4B9C"/>
    <w:rsid w:val="007F6D58"/>
    <w:rsid w:val="008400AB"/>
    <w:rsid w:val="008F5796"/>
    <w:rsid w:val="0090428B"/>
    <w:rsid w:val="009855D1"/>
    <w:rsid w:val="00A0273B"/>
    <w:rsid w:val="00A638EC"/>
    <w:rsid w:val="00A94C93"/>
    <w:rsid w:val="00AA133F"/>
    <w:rsid w:val="00AC2D3E"/>
    <w:rsid w:val="00BD6FB7"/>
    <w:rsid w:val="00BE0195"/>
    <w:rsid w:val="00D22495"/>
    <w:rsid w:val="00D5350B"/>
    <w:rsid w:val="00D737B4"/>
    <w:rsid w:val="00E126D2"/>
    <w:rsid w:val="00E317B3"/>
    <w:rsid w:val="00F9069F"/>
    <w:rsid w:val="00FC311D"/>
    <w:rsid w:val="00FC58C2"/>
    <w:rsid w:val="00F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B31315F-6E5D-4DB8-896B-2D8AACC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D3E"/>
    <w:pPr>
      <w:spacing w:before="120" w:after="120" w:line="360" w:lineRule="auto"/>
      <w:ind w:left="57" w:right="5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5A54FA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Cs w:val="24"/>
    </w:rPr>
  </w:style>
  <w:style w:type="paragraph" w:styleId="Ttulo4">
    <w:name w:val="heading 4"/>
    <w:basedOn w:val="Normal"/>
    <w:next w:val="Normal"/>
    <w:link w:val="Ttulo4C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Puesto">
    <w:name w:val="Title"/>
    <w:basedOn w:val="Normal"/>
    <w:link w:val="PuestoC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2"/>
    <w:rPr>
      <w:i/>
      <w:iCs/>
      <w:color w:val="808080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Piedepgina">
    <w:name w:val="footer"/>
    <w:basedOn w:val="Normal"/>
    <w:link w:val="PiedepginaCar"/>
    <w:uiPriority w:val="2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Firma">
    <w:name w:val="Signature"/>
    <w:basedOn w:val="Normal"/>
    <w:link w:val="FirmaC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FirmaCar">
    <w:name w:val="Firma Car"/>
    <w:basedOn w:val="Fuentedeprrafopredeter"/>
    <w:link w:val="Firm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probacin">
    <w:name w:val="Aprobación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earaladerecha">
    <w:name w:val="Alinear a la derecha"/>
    <w:basedOn w:val="Normal"/>
    <w:uiPriority w:val="1"/>
    <w:qFormat/>
    <w:pPr>
      <w:jc w:val="right"/>
    </w:p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vieta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isintenso">
    <w:name w:val="Intense Emphasis"/>
    <w:basedOn w:val="Fuentedeprrafopredeter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A54FA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20"/>
    <w:rsid w:val="005B2EAF"/>
    <w:rPr>
      <w:i/>
      <w:iCs/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73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7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ever-atilano-3001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ever.atilano3001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sh\AppData\Roaming\Microsoft\Plantillas\Plan%20estrat&#233;gico%20de%20marketing%20empresar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181DE14F854D649DE4E504C7361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6D4D9-FCB7-4B3C-A4F6-B61C365D4B12}"/>
      </w:docPartPr>
      <w:docPartBody>
        <w:p w:rsidR="001C567C" w:rsidRDefault="004576DC">
          <w:pPr>
            <w:pStyle w:val="97181DE14F854D649DE4E504C73610B8"/>
          </w:pPr>
          <w:r w:rsidRPr="002A0044">
            <w:rPr>
              <w:lang w:bidi="es-ES"/>
            </w:rPr>
            <w:t>Plan de marketing táctico</w:t>
          </w:r>
        </w:p>
      </w:docPartBody>
    </w:docPart>
    <w:docPart>
      <w:docPartPr>
        <w:name w:val="90BF88A0E2CE41FFA5CAE02FFE61F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38447-0F18-4AC3-BA63-79A737ECE816}"/>
      </w:docPartPr>
      <w:docPartBody>
        <w:p w:rsidR="001C567C" w:rsidRDefault="004576DC">
          <w:pPr>
            <w:pStyle w:val="90BF88A0E2CE41FFA5CAE02FFE61F315"/>
          </w:pPr>
          <w:r>
            <w:rPr>
              <w:lang w:bidi="es-ES"/>
            </w:rPr>
            <w:t>Defina la oferta atractiva.</w:t>
          </w:r>
        </w:p>
      </w:docPartBody>
    </w:docPart>
    <w:docPart>
      <w:docPartPr>
        <w:name w:val="5A5EF18FD8944D15BD37124B67951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53F33-CD34-41B8-8A5E-FBCB23B413CE}"/>
      </w:docPartPr>
      <w:docPartBody>
        <w:p w:rsidR="001C567C" w:rsidRDefault="004576DC">
          <w:pPr>
            <w:pStyle w:val="5A5EF18FD8944D15BD37124B67951D77"/>
          </w:pPr>
          <w:r>
            <w:rPr>
              <w:lang w:bidi="es-ES"/>
            </w:rPr>
            <w:t>Proceso</w:t>
          </w:r>
        </w:p>
      </w:docPartBody>
    </w:docPart>
    <w:docPart>
      <w:docPartPr>
        <w:name w:val="FD4AC94AED8F4B2C809E8B1416499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16FE-527B-4FE5-9B8A-0D6F923ECADE}"/>
      </w:docPartPr>
      <w:docPartBody>
        <w:p w:rsidR="001C567C" w:rsidRDefault="009C732C" w:rsidP="009C732C">
          <w:pPr>
            <w:pStyle w:val="FD4AC94AED8F4B2C809E8B1416499F7A"/>
          </w:pPr>
          <w:r w:rsidRPr="002A0044">
            <w:rPr>
              <w:lang w:bidi="es-ES"/>
            </w:rPr>
            <w:t>Plan de marketing táctico</w:t>
          </w:r>
        </w:p>
      </w:docPartBody>
    </w:docPart>
    <w:docPart>
      <w:docPartPr>
        <w:name w:val="99F27417571A40188040B627CF193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EB8CA-B500-4347-BA61-4B2B665D281F}"/>
      </w:docPartPr>
      <w:docPartBody>
        <w:p w:rsidR="001C567C" w:rsidRDefault="009C732C" w:rsidP="009C732C">
          <w:pPr>
            <w:pStyle w:val="99F27417571A40188040B627CF193770"/>
          </w:pPr>
          <w:r w:rsidRPr="00A638EC">
            <w:rPr>
              <w:lang w:bidi="es-ES"/>
            </w:rPr>
            <w:t>Versión</w:t>
          </w:r>
        </w:p>
      </w:docPartBody>
    </w:docPart>
    <w:docPart>
      <w:docPartPr>
        <w:name w:val="8C0E1ACAD30940E1998421BB54013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73FD9-5CD3-41ED-9344-B49D2E71ADA8}"/>
      </w:docPartPr>
      <w:docPartBody>
        <w:p w:rsidR="001C567C" w:rsidRDefault="009C732C" w:rsidP="009C732C">
          <w:pPr>
            <w:pStyle w:val="8C0E1ACAD30940E1998421BB54013C9C"/>
          </w:pPr>
          <w:r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2C"/>
    <w:rsid w:val="001C567C"/>
    <w:rsid w:val="004576DC"/>
    <w:rsid w:val="009C732C"/>
    <w:rsid w:val="00C94C00"/>
    <w:rsid w:val="00D4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196B600FE04BAFA3A80F01E1EA537F">
    <w:name w:val="E8196B600FE04BAFA3A80F01E1EA537F"/>
  </w:style>
  <w:style w:type="paragraph" w:customStyle="1" w:styleId="8C22E031405642848499D61F628E656D">
    <w:name w:val="8C22E031405642848499D61F628E656D"/>
  </w:style>
  <w:style w:type="paragraph" w:customStyle="1" w:styleId="E2371B296441431781950C3A8B02F39D">
    <w:name w:val="E2371B296441431781950C3A8B02F39D"/>
  </w:style>
  <w:style w:type="paragraph" w:customStyle="1" w:styleId="24DE56BED30C49F2907F9C63851A2FDD">
    <w:name w:val="24DE56BED30C49F2907F9C63851A2FDD"/>
  </w:style>
  <w:style w:type="paragraph" w:customStyle="1" w:styleId="7009237D17DE4A7E8D6B8E20A83B548D">
    <w:name w:val="7009237D17DE4A7E8D6B8E20A83B548D"/>
  </w:style>
  <w:style w:type="paragraph" w:customStyle="1" w:styleId="16F139FC20CB4B4FA2FE63B641D71278">
    <w:name w:val="16F139FC20CB4B4FA2FE63B641D71278"/>
  </w:style>
  <w:style w:type="paragraph" w:customStyle="1" w:styleId="66F6EC1AD63A4A38AEDFE09A101A4F3A">
    <w:name w:val="66F6EC1AD63A4A38AEDFE09A101A4F3A"/>
  </w:style>
  <w:style w:type="paragraph" w:customStyle="1" w:styleId="92AD92EE8DE54726964C8380DA979798">
    <w:name w:val="92AD92EE8DE54726964C8380DA979798"/>
  </w:style>
  <w:style w:type="paragraph" w:customStyle="1" w:styleId="E11073E88E3A403BB8417D5B6A9F6878">
    <w:name w:val="E11073E88E3A403BB8417D5B6A9F6878"/>
  </w:style>
  <w:style w:type="paragraph" w:customStyle="1" w:styleId="97181DE14F854D649DE4E504C73610B8">
    <w:name w:val="97181DE14F854D649DE4E504C73610B8"/>
  </w:style>
  <w:style w:type="character" w:styleId="nfasis">
    <w:name w:val="Emphasis"/>
    <w:basedOn w:val="Fuentedeprrafopredeter"/>
    <w:uiPriority w:val="20"/>
    <w:rPr>
      <w:i/>
      <w:iCs/>
      <w:color w:val="595959" w:themeColor="text1" w:themeTint="A6"/>
    </w:rPr>
  </w:style>
  <w:style w:type="paragraph" w:customStyle="1" w:styleId="198F45C1287143A7B564944823C4AFAE">
    <w:name w:val="198F45C1287143A7B564944823C4AFAE"/>
  </w:style>
  <w:style w:type="paragraph" w:customStyle="1" w:styleId="033B4216B889472AA25834C8BC3C134D">
    <w:name w:val="033B4216B889472AA25834C8BC3C134D"/>
  </w:style>
  <w:style w:type="paragraph" w:customStyle="1" w:styleId="19A075C8816340158A39673FA20E2BBD">
    <w:name w:val="19A075C8816340158A39673FA20E2BBD"/>
  </w:style>
  <w:style w:type="paragraph" w:customStyle="1" w:styleId="BC956B923FED4112BEB306F49851C205">
    <w:name w:val="BC956B923FED4112BEB306F49851C205"/>
  </w:style>
  <w:style w:type="paragraph" w:customStyle="1" w:styleId="53536B57E7CD4B72A65CD655E76306B2">
    <w:name w:val="53536B57E7CD4B72A65CD655E76306B2"/>
  </w:style>
  <w:style w:type="paragraph" w:customStyle="1" w:styleId="E693CB68A4744203AB24472C5591DAE0">
    <w:name w:val="E693CB68A4744203AB24472C5591DAE0"/>
  </w:style>
  <w:style w:type="paragraph" w:customStyle="1" w:styleId="30D2732C91734EFDADFF18CCFF654094">
    <w:name w:val="30D2732C91734EFDADFF18CCFF654094"/>
  </w:style>
  <w:style w:type="paragraph" w:customStyle="1" w:styleId="A94EC6842CEC4C9AAD4ADDD365154043">
    <w:name w:val="A94EC6842CEC4C9AAD4ADDD365154043"/>
  </w:style>
  <w:style w:type="paragraph" w:customStyle="1" w:styleId="8B64FAFE3D604685AD55AF47FE9BC1FA">
    <w:name w:val="8B64FAFE3D604685AD55AF47FE9BC1FA"/>
  </w:style>
  <w:style w:type="paragraph" w:customStyle="1" w:styleId="7D44B901D19B4B1F8C7C12863EF5D4E3">
    <w:name w:val="7D44B901D19B4B1F8C7C12863EF5D4E3"/>
  </w:style>
  <w:style w:type="paragraph" w:customStyle="1" w:styleId="2B4F46972F9B4583A064ECEEE0F1F5AC">
    <w:name w:val="2B4F46972F9B4583A064ECEEE0F1F5AC"/>
  </w:style>
  <w:style w:type="paragraph" w:customStyle="1" w:styleId="F3C304158FFB461983DE0F762BE0E9D3">
    <w:name w:val="F3C304158FFB461983DE0F762BE0E9D3"/>
  </w:style>
  <w:style w:type="paragraph" w:customStyle="1" w:styleId="81896E9A5AE54ECFAC3FBCACC33CCCCB">
    <w:name w:val="81896E9A5AE54ECFAC3FBCACC33CCCCB"/>
  </w:style>
  <w:style w:type="paragraph" w:customStyle="1" w:styleId="AD484CB7A8C3471692E6F92CFA5EC96C">
    <w:name w:val="AD484CB7A8C3471692E6F92CFA5EC96C"/>
  </w:style>
  <w:style w:type="paragraph" w:customStyle="1" w:styleId="63B1D62ACB9C4F74972DDF05E4D1586B">
    <w:name w:val="63B1D62ACB9C4F74972DDF05E4D1586B"/>
  </w:style>
  <w:style w:type="paragraph" w:customStyle="1" w:styleId="186072E4673A40219DC7CCBB98232C12">
    <w:name w:val="186072E4673A40219DC7CCBB98232C12"/>
  </w:style>
  <w:style w:type="paragraph" w:customStyle="1" w:styleId="372C9631645F4065916DE1AE64E60F89">
    <w:name w:val="372C9631645F4065916DE1AE64E60F89"/>
  </w:style>
  <w:style w:type="paragraph" w:customStyle="1" w:styleId="460CC77C4A084CD486C21C87FFD40465">
    <w:name w:val="460CC77C4A084CD486C21C87FFD40465"/>
  </w:style>
  <w:style w:type="paragraph" w:customStyle="1" w:styleId="28F3A4E0123A4664A6B53CE70933B07A">
    <w:name w:val="28F3A4E0123A4664A6B53CE70933B07A"/>
  </w:style>
  <w:style w:type="paragraph" w:customStyle="1" w:styleId="CA1D4B88EC9B43FBB55242E456ACE624">
    <w:name w:val="CA1D4B88EC9B43FBB55242E456ACE624"/>
  </w:style>
  <w:style w:type="paragraph" w:customStyle="1" w:styleId="0FE0CA13728340E78BE54962AD5DD627">
    <w:name w:val="0FE0CA13728340E78BE54962AD5DD627"/>
  </w:style>
  <w:style w:type="paragraph" w:customStyle="1" w:styleId="3AA0D3EBAF5F4536A2BB30E1B2CE0C23">
    <w:name w:val="3AA0D3EBAF5F4536A2BB30E1B2CE0C23"/>
  </w:style>
  <w:style w:type="paragraph" w:customStyle="1" w:styleId="8AF37B9A714B464BA4F13102391CFA4E">
    <w:name w:val="8AF37B9A714B464BA4F13102391CFA4E"/>
  </w:style>
  <w:style w:type="paragraph" w:customStyle="1" w:styleId="DC0A4829217C49CAA38250AB85FCFF21">
    <w:name w:val="DC0A4829217C49CAA38250AB85FCFF21"/>
  </w:style>
  <w:style w:type="paragraph" w:customStyle="1" w:styleId="9508AD74E987415BAD1A7378C4BB1C14">
    <w:name w:val="9508AD74E987415BAD1A7378C4BB1C14"/>
  </w:style>
  <w:style w:type="paragraph" w:customStyle="1" w:styleId="90BF88A0E2CE41FFA5CAE02FFE61F315">
    <w:name w:val="90BF88A0E2CE41FFA5CAE02FFE61F315"/>
  </w:style>
  <w:style w:type="paragraph" w:customStyle="1" w:styleId="5A5EF18FD8944D15BD37124B67951D77">
    <w:name w:val="5A5EF18FD8944D15BD37124B67951D77"/>
  </w:style>
  <w:style w:type="paragraph" w:customStyle="1" w:styleId="7B5B76419BF242CA9A0CE6E16CCC9DAA">
    <w:name w:val="7B5B76419BF242CA9A0CE6E16CCC9DAA"/>
  </w:style>
  <w:style w:type="paragraph" w:customStyle="1" w:styleId="29126C197C694AD2AD94964129811361">
    <w:name w:val="29126C197C694AD2AD94964129811361"/>
  </w:style>
  <w:style w:type="paragraph" w:customStyle="1" w:styleId="7F1E75F3F2AA43F99F9E00CA8F2C4801">
    <w:name w:val="7F1E75F3F2AA43F99F9E00CA8F2C4801"/>
  </w:style>
  <w:style w:type="paragraph" w:customStyle="1" w:styleId="CC87F368F15F438D8C6A3113A0609B9C">
    <w:name w:val="CC87F368F15F438D8C6A3113A0609B9C"/>
  </w:style>
  <w:style w:type="paragraph" w:customStyle="1" w:styleId="1497162AB30146D196EC39EB7BFC8916">
    <w:name w:val="1497162AB30146D196EC39EB7BFC8916"/>
  </w:style>
  <w:style w:type="paragraph" w:customStyle="1" w:styleId="CB4E5600FF4D4E589CF70AFFEFC5CC5F">
    <w:name w:val="CB4E5600FF4D4E589CF70AFFEFC5CC5F"/>
  </w:style>
  <w:style w:type="paragraph" w:customStyle="1" w:styleId="CE22654D30BD4EC5835BDD2E3220A568">
    <w:name w:val="CE22654D30BD4EC5835BDD2E3220A568"/>
  </w:style>
  <w:style w:type="paragraph" w:customStyle="1" w:styleId="C94FAEB886E5422DB92A8C59A3A9D9FB">
    <w:name w:val="C94FAEB886E5422DB92A8C59A3A9D9FB"/>
  </w:style>
  <w:style w:type="paragraph" w:customStyle="1" w:styleId="3FBA00DD7161481EACE57ECD0B537C6A">
    <w:name w:val="3FBA00DD7161481EACE57ECD0B537C6A"/>
  </w:style>
  <w:style w:type="paragraph" w:customStyle="1" w:styleId="02663D23ACEE4752ABC088DA3801ACE1">
    <w:name w:val="02663D23ACEE4752ABC088DA3801ACE1"/>
  </w:style>
  <w:style w:type="paragraph" w:customStyle="1" w:styleId="2D143050BEBC41609EDFF00D5FA8C051">
    <w:name w:val="2D143050BEBC41609EDFF00D5FA8C051"/>
  </w:style>
  <w:style w:type="paragraph" w:customStyle="1" w:styleId="A4AAFCCE104B4FA39D4EA24B76591A0A">
    <w:name w:val="A4AAFCCE104B4FA39D4EA24B76591A0A"/>
  </w:style>
  <w:style w:type="paragraph" w:customStyle="1" w:styleId="287E464165B14B61A702EC95626E8026">
    <w:name w:val="287E464165B14B61A702EC95626E8026"/>
  </w:style>
  <w:style w:type="paragraph" w:customStyle="1" w:styleId="55BE46970C834F238396384ED0D3F61B">
    <w:name w:val="55BE46970C834F238396384ED0D3F61B"/>
  </w:style>
  <w:style w:type="paragraph" w:customStyle="1" w:styleId="4E31B8F3ED804DFF87F695F1BE803AE0">
    <w:name w:val="4E31B8F3ED804DFF87F695F1BE803AE0"/>
  </w:style>
  <w:style w:type="paragraph" w:customStyle="1" w:styleId="F121F5B5B60D4B339A0EE796FBB86FD6">
    <w:name w:val="F121F5B5B60D4B339A0EE796FBB86FD6"/>
  </w:style>
  <w:style w:type="paragraph" w:customStyle="1" w:styleId="9F738EFC4E9D47468F986CF842659E73">
    <w:name w:val="9F738EFC4E9D47468F986CF842659E73"/>
  </w:style>
  <w:style w:type="paragraph" w:customStyle="1" w:styleId="8AFC2233A4D34B3C968998B4932723D2">
    <w:name w:val="8AFC2233A4D34B3C968998B4932723D2"/>
  </w:style>
  <w:style w:type="paragraph" w:customStyle="1" w:styleId="323BD2AAA8584FD79CB5A9FB179414C3">
    <w:name w:val="323BD2AAA8584FD79CB5A9FB179414C3"/>
  </w:style>
  <w:style w:type="paragraph" w:customStyle="1" w:styleId="4DEE12F5A6974256B9C33D0BA5E9E78A">
    <w:name w:val="4DEE12F5A6974256B9C33D0BA5E9E78A"/>
  </w:style>
  <w:style w:type="paragraph" w:customStyle="1" w:styleId="ED97C96935A7484C9BF7BEBAD32D07B7">
    <w:name w:val="ED97C96935A7484C9BF7BEBAD32D07B7"/>
  </w:style>
  <w:style w:type="paragraph" w:customStyle="1" w:styleId="3DB37EFD23C44A5A87DF40042D5584D4">
    <w:name w:val="3DB37EFD23C44A5A87DF40042D5584D4"/>
  </w:style>
  <w:style w:type="paragraph" w:customStyle="1" w:styleId="3F8C3EC2EF714CD0B480EE99415E056F">
    <w:name w:val="3F8C3EC2EF714CD0B480EE99415E056F"/>
  </w:style>
  <w:style w:type="paragraph" w:customStyle="1" w:styleId="74F0184C514D4F128A2C29780210CE2F">
    <w:name w:val="74F0184C514D4F128A2C29780210CE2F"/>
  </w:style>
  <w:style w:type="paragraph" w:customStyle="1" w:styleId="AF59DC8430A742338D3DA733EC98E3F4">
    <w:name w:val="AF59DC8430A742338D3DA733EC98E3F4"/>
  </w:style>
  <w:style w:type="paragraph" w:customStyle="1" w:styleId="053E62A363FC46DA95F3202347FC687E">
    <w:name w:val="053E62A363FC46DA95F3202347FC687E"/>
  </w:style>
  <w:style w:type="paragraph" w:customStyle="1" w:styleId="D8E81A3C194D4963B32A5CD2632CA23D">
    <w:name w:val="D8E81A3C194D4963B32A5CD2632CA23D"/>
  </w:style>
  <w:style w:type="paragraph" w:customStyle="1" w:styleId="7919615EEF324060B837E7EDF9358075">
    <w:name w:val="7919615EEF324060B837E7EDF9358075"/>
  </w:style>
  <w:style w:type="paragraph" w:customStyle="1" w:styleId="52C433D0AD19426B8393DD2750671C2D">
    <w:name w:val="52C433D0AD19426B8393DD2750671C2D"/>
  </w:style>
  <w:style w:type="paragraph" w:customStyle="1" w:styleId="D9A6AF10638743578250C2E3B657DF0D">
    <w:name w:val="D9A6AF10638743578250C2E3B657DF0D"/>
  </w:style>
  <w:style w:type="paragraph" w:customStyle="1" w:styleId="1A6247AEE8524E81B748F85A2B6697E2">
    <w:name w:val="1A6247AEE8524E81B748F85A2B6697E2"/>
  </w:style>
  <w:style w:type="paragraph" w:customStyle="1" w:styleId="3945D0420B224E9DA67382AB1010F490">
    <w:name w:val="3945D0420B224E9DA67382AB1010F490"/>
  </w:style>
  <w:style w:type="paragraph" w:customStyle="1" w:styleId="83C33E0929384F26A2147F0B8DF612C5">
    <w:name w:val="83C33E0929384F26A2147F0B8DF612C5"/>
  </w:style>
  <w:style w:type="paragraph" w:customStyle="1" w:styleId="61AD3DEA940B44C6871896FE3EB06088">
    <w:name w:val="61AD3DEA940B44C6871896FE3EB06088"/>
  </w:style>
  <w:style w:type="paragraph" w:customStyle="1" w:styleId="E2BEF39D31AE4268B247985C90F8F92C">
    <w:name w:val="E2BEF39D31AE4268B247985C90F8F92C"/>
  </w:style>
  <w:style w:type="paragraph" w:customStyle="1" w:styleId="4FDCCA9488C043AFB32DC73FA3EB762E">
    <w:name w:val="4FDCCA9488C043AFB32DC73FA3EB762E"/>
  </w:style>
  <w:style w:type="paragraph" w:customStyle="1" w:styleId="76370659F49A4519A7E5E582B9FE60F9">
    <w:name w:val="76370659F49A4519A7E5E582B9FE60F9"/>
  </w:style>
  <w:style w:type="paragraph" w:customStyle="1" w:styleId="D9B13361A3A1430C805FCF25FDDA143A">
    <w:name w:val="D9B13361A3A1430C805FCF25FDDA143A"/>
  </w:style>
  <w:style w:type="paragraph" w:customStyle="1" w:styleId="6287D939409D429F9295A0D5CAF20278">
    <w:name w:val="6287D939409D429F9295A0D5CAF20278"/>
  </w:style>
  <w:style w:type="paragraph" w:customStyle="1" w:styleId="9B81BFF184B4404AAF5B3E38F96791AF">
    <w:name w:val="9B81BFF184B4404AAF5B3E38F96791AF"/>
  </w:style>
  <w:style w:type="paragraph" w:customStyle="1" w:styleId="43434DEF10F24607ABE8DC09939796A3">
    <w:name w:val="43434DEF10F24607ABE8DC09939796A3"/>
  </w:style>
  <w:style w:type="paragraph" w:customStyle="1" w:styleId="6932E7E13E67494FBCFD3BDF0E03EFBA">
    <w:name w:val="6932E7E13E67494FBCFD3BDF0E03EFBA"/>
  </w:style>
  <w:style w:type="paragraph" w:customStyle="1" w:styleId="3A846147A29341CDAF7C3D63ED02A1D6">
    <w:name w:val="3A846147A29341CDAF7C3D63ED02A1D6"/>
  </w:style>
  <w:style w:type="paragraph" w:customStyle="1" w:styleId="5FFFF2B4489E4B59B1B02AFCFE061DA6">
    <w:name w:val="5FFFF2B4489E4B59B1B02AFCFE061DA6"/>
  </w:style>
  <w:style w:type="paragraph" w:customStyle="1" w:styleId="EA792913BCA24D46AB5B7F1611BFB1DF">
    <w:name w:val="EA792913BCA24D46AB5B7F1611BFB1DF"/>
  </w:style>
  <w:style w:type="paragraph" w:customStyle="1" w:styleId="E368A41B185A438E9A664F2763CB425C">
    <w:name w:val="E368A41B185A438E9A664F2763CB425C"/>
  </w:style>
  <w:style w:type="paragraph" w:customStyle="1" w:styleId="3C088EA5DF7746CCAAFE50284C273AF7">
    <w:name w:val="3C088EA5DF7746CCAAFE50284C273AF7"/>
  </w:style>
  <w:style w:type="paragraph" w:customStyle="1" w:styleId="279930B73CFA4E0C9017877FC1A58CFF">
    <w:name w:val="279930B73CFA4E0C9017877FC1A58CFF"/>
  </w:style>
  <w:style w:type="paragraph" w:customStyle="1" w:styleId="5EDAB52EFBEE4C0B9C43FB96F33DCE62">
    <w:name w:val="5EDAB52EFBEE4C0B9C43FB96F33DCE62"/>
  </w:style>
  <w:style w:type="paragraph" w:customStyle="1" w:styleId="47A55101478E432BBD9765541BC6EB17">
    <w:name w:val="47A55101478E432BBD9765541BC6EB17"/>
  </w:style>
  <w:style w:type="paragraph" w:customStyle="1" w:styleId="E44F0D0312AC499B822A97E88CEF27BB">
    <w:name w:val="E44F0D0312AC499B822A97E88CEF27BB"/>
  </w:style>
  <w:style w:type="paragraph" w:customStyle="1" w:styleId="5B8D793F124241CC869953AF7FEFD914">
    <w:name w:val="5B8D793F124241CC869953AF7FEFD914"/>
  </w:style>
  <w:style w:type="paragraph" w:customStyle="1" w:styleId="1FAF6A92B02F4BB8BBAF94CD462FB3D9">
    <w:name w:val="1FAF6A92B02F4BB8BBAF94CD462FB3D9"/>
  </w:style>
  <w:style w:type="paragraph" w:customStyle="1" w:styleId="8890EDEF613144DEA4477F0FABC09D6F">
    <w:name w:val="8890EDEF613144DEA4477F0FABC09D6F"/>
  </w:style>
  <w:style w:type="paragraph" w:customStyle="1" w:styleId="2D80B4DEA9DD41968EF15AC416E1E715">
    <w:name w:val="2D80B4DEA9DD41968EF15AC416E1E715"/>
  </w:style>
  <w:style w:type="paragraph" w:customStyle="1" w:styleId="7CC552F9F6E04E5792BFFB4D9D754129">
    <w:name w:val="7CC552F9F6E04E5792BFFB4D9D754129"/>
  </w:style>
  <w:style w:type="paragraph" w:customStyle="1" w:styleId="AFC4A2BF61DD49F8B0904DFFEAA3CCAE">
    <w:name w:val="AFC4A2BF61DD49F8B0904DFFEAA3CCAE"/>
  </w:style>
  <w:style w:type="paragraph" w:customStyle="1" w:styleId="1C5EA8D4AD06453EAD36880CEC0BFC2C">
    <w:name w:val="1C5EA8D4AD06453EAD36880CEC0BFC2C"/>
  </w:style>
  <w:style w:type="paragraph" w:customStyle="1" w:styleId="4C8549519189454E85A34F9EC760F2B9">
    <w:name w:val="4C8549519189454E85A34F9EC760F2B9"/>
  </w:style>
  <w:style w:type="paragraph" w:customStyle="1" w:styleId="E812C26B0FF84D6A83AEAF9C370D9AE4">
    <w:name w:val="E812C26B0FF84D6A83AEAF9C370D9AE4"/>
  </w:style>
  <w:style w:type="paragraph" w:customStyle="1" w:styleId="EAA6C7587A67419FB154131553B51A60">
    <w:name w:val="EAA6C7587A67419FB154131553B51A60"/>
  </w:style>
  <w:style w:type="paragraph" w:customStyle="1" w:styleId="ABD7DFFBD7834A779C18AFFB0046B269">
    <w:name w:val="ABD7DFFBD7834A779C18AFFB0046B269"/>
  </w:style>
  <w:style w:type="paragraph" w:customStyle="1" w:styleId="A291FE53394047E4AE3FF250C335A208">
    <w:name w:val="A291FE53394047E4AE3FF250C335A208"/>
  </w:style>
  <w:style w:type="paragraph" w:customStyle="1" w:styleId="EC2CD5C0AC804F2EB2E44257A20754FA">
    <w:name w:val="EC2CD5C0AC804F2EB2E44257A20754FA"/>
  </w:style>
  <w:style w:type="character" w:styleId="Textodelmarcadordeposicin">
    <w:name w:val="Placeholder Text"/>
    <w:basedOn w:val="Fuentedeprrafopredeter"/>
    <w:uiPriority w:val="2"/>
    <w:rPr>
      <w:i/>
      <w:iCs/>
      <w:color w:val="808080"/>
    </w:rPr>
  </w:style>
  <w:style w:type="paragraph" w:customStyle="1" w:styleId="D36FBD2E483E49ABB8638B7AC2C1DE69">
    <w:name w:val="D36FBD2E483E49ABB8638B7AC2C1DE69"/>
  </w:style>
  <w:style w:type="paragraph" w:customStyle="1" w:styleId="AD2DCFDA582F4EB0A8057CA2BB832864">
    <w:name w:val="AD2DCFDA582F4EB0A8057CA2BB832864"/>
  </w:style>
  <w:style w:type="paragraph" w:customStyle="1" w:styleId="4932E279F8F14E9DAE4D7FDA7289401D">
    <w:name w:val="4932E279F8F14E9DAE4D7FDA7289401D"/>
  </w:style>
  <w:style w:type="paragraph" w:customStyle="1" w:styleId="B1E496661E57448EB52D3043BADB0AFD">
    <w:name w:val="B1E496661E57448EB52D3043BADB0AFD"/>
  </w:style>
  <w:style w:type="paragraph" w:customStyle="1" w:styleId="A72DC19C41D8443A9490392220EF73E3">
    <w:name w:val="A72DC19C41D8443A9490392220EF73E3"/>
  </w:style>
  <w:style w:type="paragraph" w:customStyle="1" w:styleId="F44BD121849C474E8BC05210F145DC00">
    <w:name w:val="F44BD121849C474E8BC05210F145DC00"/>
  </w:style>
  <w:style w:type="paragraph" w:customStyle="1" w:styleId="6A7F3F4EA1D241AA95E2E8F7B73C30EB">
    <w:name w:val="6A7F3F4EA1D241AA95E2E8F7B73C30EB"/>
  </w:style>
  <w:style w:type="paragraph" w:customStyle="1" w:styleId="1DB1BEB8CE3B45E8B78C97C9C5DAEC8F">
    <w:name w:val="1DB1BEB8CE3B45E8B78C97C9C5DAEC8F"/>
  </w:style>
  <w:style w:type="paragraph" w:customStyle="1" w:styleId="46EC755327C64FC8A03F2C90D3903842">
    <w:name w:val="46EC755327C64FC8A03F2C90D3903842"/>
  </w:style>
  <w:style w:type="paragraph" w:customStyle="1" w:styleId="C4F62E2EDC534A88AF372D9D9BE2CABE">
    <w:name w:val="C4F62E2EDC534A88AF372D9D9BE2CABE"/>
  </w:style>
  <w:style w:type="paragraph" w:customStyle="1" w:styleId="52B86072FD704FF3938F97941186FCC2">
    <w:name w:val="52B86072FD704FF3938F97941186FCC2"/>
  </w:style>
  <w:style w:type="paragraph" w:customStyle="1" w:styleId="A7BB634B234840E2BB05988B6243852E">
    <w:name w:val="A7BB634B234840E2BB05988B6243852E"/>
  </w:style>
  <w:style w:type="paragraph" w:customStyle="1" w:styleId="34DF08EE943B45008E7B4711E2D7E727">
    <w:name w:val="34DF08EE943B45008E7B4711E2D7E727"/>
  </w:style>
  <w:style w:type="paragraph" w:customStyle="1" w:styleId="F7C74E53CF2C426B9A53052C2E695DA6">
    <w:name w:val="F7C74E53CF2C426B9A53052C2E695DA6"/>
  </w:style>
  <w:style w:type="paragraph" w:customStyle="1" w:styleId="8ADE8B96A075467A828F38CBC24D117C">
    <w:name w:val="8ADE8B96A075467A828F38CBC24D117C"/>
  </w:style>
  <w:style w:type="paragraph" w:customStyle="1" w:styleId="4B1055C973BC4F64B9B9C45F28F0B269">
    <w:name w:val="4B1055C973BC4F64B9B9C45F28F0B269"/>
  </w:style>
  <w:style w:type="paragraph" w:customStyle="1" w:styleId="11B64B1EBC5749FF879363174E99BFF7">
    <w:name w:val="11B64B1EBC5749FF879363174E99BFF7"/>
  </w:style>
  <w:style w:type="paragraph" w:customStyle="1" w:styleId="35AE9DCBE38649BCBAA88B89E5A89F93">
    <w:name w:val="35AE9DCBE38649BCBAA88B89E5A89F93"/>
  </w:style>
  <w:style w:type="paragraph" w:customStyle="1" w:styleId="A9C0AD4A12E0478C9E51D658FEA15655">
    <w:name w:val="A9C0AD4A12E0478C9E51D658FEA15655"/>
  </w:style>
  <w:style w:type="paragraph" w:customStyle="1" w:styleId="AD4153CF1BF84984AD0944CD1248F0DA">
    <w:name w:val="AD4153CF1BF84984AD0944CD1248F0DA"/>
  </w:style>
  <w:style w:type="paragraph" w:customStyle="1" w:styleId="3C297834E12640149F521AF62D2EE8F0">
    <w:name w:val="3C297834E12640149F521AF62D2EE8F0"/>
  </w:style>
  <w:style w:type="paragraph" w:customStyle="1" w:styleId="73CB12981A184B369A6D87AC7075CA84">
    <w:name w:val="73CB12981A184B369A6D87AC7075CA84"/>
  </w:style>
  <w:style w:type="paragraph" w:customStyle="1" w:styleId="8CC9785118024E6DBDB097CB0DD488B0">
    <w:name w:val="8CC9785118024E6DBDB097CB0DD488B0"/>
  </w:style>
  <w:style w:type="paragraph" w:customStyle="1" w:styleId="0D84CB0EE5724230BF38AEE86C86EE67">
    <w:name w:val="0D84CB0EE5724230BF38AEE86C86EE67"/>
  </w:style>
  <w:style w:type="paragraph" w:customStyle="1" w:styleId="7C52D26763B84090982E0CFE3F184C75">
    <w:name w:val="7C52D26763B84090982E0CFE3F184C75"/>
  </w:style>
  <w:style w:type="paragraph" w:customStyle="1" w:styleId="F8D08DDF020E4F2DB5D33E0B4C95B7E0">
    <w:name w:val="F8D08DDF020E4F2DB5D33E0B4C95B7E0"/>
  </w:style>
  <w:style w:type="paragraph" w:customStyle="1" w:styleId="7400B41129744216839567AA9BE78D7F">
    <w:name w:val="7400B41129744216839567AA9BE78D7F"/>
  </w:style>
  <w:style w:type="paragraph" w:customStyle="1" w:styleId="586D7586DF8B445C945D9723444B24B9">
    <w:name w:val="586D7586DF8B445C945D9723444B24B9"/>
  </w:style>
  <w:style w:type="paragraph" w:customStyle="1" w:styleId="E9A15BD76F3E43EF8D68B8BF02064AC4">
    <w:name w:val="E9A15BD76F3E43EF8D68B8BF02064AC4"/>
  </w:style>
  <w:style w:type="paragraph" w:customStyle="1" w:styleId="C224A78DF61C453FA72C279B6EF55F51">
    <w:name w:val="C224A78DF61C453FA72C279B6EF55F51"/>
  </w:style>
  <w:style w:type="paragraph" w:customStyle="1" w:styleId="DE4457AC72E94AA79E132AFB09CFF2E3">
    <w:name w:val="DE4457AC72E94AA79E132AFB09CFF2E3"/>
  </w:style>
  <w:style w:type="paragraph" w:customStyle="1" w:styleId="A8B81FC0BCED42BE9CAB009855CFF937">
    <w:name w:val="A8B81FC0BCED42BE9CAB009855CFF937"/>
  </w:style>
  <w:style w:type="paragraph" w:customStyle="1" w:styleId="E1F6E3B1013E4A938CBB9066C59C31D3">
    <w:name w:val="E1F6E3B1013E4A938CBB9066C59C31D3"/>
  </w:style>
  <w:style w:type="paragraph" w:customStyle="1" w:styleId="FD4AC94AED8F4B2C809E8B1416499F7A">
    <w:name w:val="FD4AC94AED8F4B2C809E8B1416499F7A"/>
    <w:rsid w:val="009C732C"/>
  </w:style>
  <w:style w:type="paragraph" w:customStyle="1" w:styleId="99F27417571A40188040B627CF193770">
    <w:name w:val="99F27417571A40188040B627CF193770"/>
    <w:rsid w:val="009C732C"/>
  </w:style>
  <w:style w:type="paragraph" w:customStyle="1" w:styleId="8C0E1ACAD30940E1998421BB54013C9C">
    <w:name w:val="8C0E1ACAD30940E1998421BB54013C9C"/>
    <w:rsid w:val="009C732C"/>
  </w:style>
  <w:style w:type="paragraph" w:customStyle="1" w:styleId="1A4BF0747FB6416E99BFC49BD480BDC6">
    <w:name w:val="1A4BF0747FB6416E99BFC49BD480BDC6"/>
    <w:rsid w:val="009C7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21 ago. 19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E42DE1-FF9F-48B7-8EC1-AF998E81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estratégico de marketing empresarial.dotx</Template>
  <TotalTime>4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Monsh</dc:creator>
  <cp:keywords>GUÍA PARA EL POSTULADO DE MAESTRÍA</cp:keywords>
  <cp:lastModifiedBy>Monsh</cp:lastModifiedBy>
  <cp:revision>4</cp:revision>
  <dcterms:created xsi:type="dcterms:W3CDTF">2019-08-21T19:40:00Z</dcterms:created>
  <dcterms:modified xsi:type="dcterms:W3CDTF">2019-08-21T19:44:00Z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